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F13" w:rsidRDefault="00B62F13" w:rsidP="00B61F82">
      <w:pPr>
        <w:spacing w:line="360" w:lineRule="auto"/>
        <w:jc w:val="center"/>
        <w:rPr>
          <w:rFonts w:cs="Times New Roman"/>
          <w:b/>
          <w:bCs/>
          <w:color w:val="365F91" w:themeColor="accent1" w:themeShade="BF"/>
          <w:sz w:val="36"/>
          <w:szCs w:val="36"/>
        </w:rPr>
      </w:pPr>
    </w:p>
    <w:p w:rsidR="00B61F82" w:rsidRPr="00B61F82" w:rsidRDefault="00B61F82" w:rsidP="00B61F82">
      <w:pPr>
        <w:spacing w:line="360" w:lineRule="auto"/>
        <w:jc w:val="center"/>
        <w:rPr>
          <w:rFonts w:cs="Times New Roman"/>
          <w:color w:val="365F91" w:themeColor="accent1" w:themeShade="BF"/>
          <w:sz w:val="36"/>
          <w:szCs w:val="36"/>
        </w:rPr>
      </w:pPr>
      <w:r w:rsidRPr="00B61F82">
        <w:rPr>
          <w:rFonts w:cs="Times New Roman"/>
          <w:b/>
          <w:bCs/>
          <w:color w:val="365F91" w:themeColor="accent1" w:themeShade="BF"/>
          <w:sz w:val="36"/>
          <w:szCs w:val="36"/>
        </w:rPr>
        <w:t>HO CHI MINH UNIVERSITY OF SCIENCE</w:t>
      </w:r>
    </w:p>
    <w:p w:rsidR="00B61F82" w:rsidRPr="00B61F82" w:rsidRDefault="00B61F82" w:rsidP="00B61F82">
      <w:pPr>
        <w:spacing w:line="360" w:lineRule="auto"/>
        <w:jc w:val="center"/>
        <w:rPr>
          <w:rFonts w:cs="Times New Roman"/>
          <w:b/>
          <w:color w:val="365F91" w:themeColor="accent1" w:themeShade="BF"/>
          <w:sz w:val="40"/>
          <w:szCs w:val="40"/>
        </w:rPr>
      </w:pPr>
      <w:r w:rsidRPr="00B61F82">
        <w:rPr>
          <w:rFonts w:cs="Times New Roman"/>
          <w:b/>
          <w:color w:val="365F91" w:themeColor="accent1" w:themeShade="BF"/>
          <w:sz w:val="36"/>
          <w:szCs w:val="36"/>
        </w:rPr>
        <w:t>Faculty of Information Technology</w:t>
      </w:r>
    </w:p>
    <w:p w:rsidR="00B61F82" w:rsidRPr="00B61F82" w:rsidRDefault="00B61F82" w:rsidP="00B61F82">
      <w:pPr>
        <w:spacing w:line="240" w:lineRule="auto"/>
        <w:jc w:val="center"/>
        <w:rPr>
          <w:rFonts w:cs="Times New Roman"/>
          <w:b/>
          <w:sz w:val="44"/>
          <w:szCs w:val="44"/>
        </w:rPr>
      </w:pPr>
      <w:r w:rsidRPr="00B61F82">
        <w:rPr>
          <w:rFonts w:cs="Times New Roman"/>
          <w:b/>
          <w:sz w:val="44"/>
          <w:szCs w:val="44"/>
        </w:rPr>
        <w:t>---------------</w:t>
      </w:r>
      <w:r w:rsidRPr="00B61F82">
        <w:rPr>
          <w:rFonts w:cs="Times New Roman"/>
          <w:b/>
          <w:sz w:val="44"/>
          <w:szCs w:val="44"/>
        </w:rPr>
        <w:sym w:font="Wingdings" w:char="F098"/>
      </w:r>
      <w:r w:rsidRPr="00B61F82">
        <w:rPr>
          <w:rFonts w:cs="Times New Roman"/>
          <w:b/>
          <w:sz w:val="44"/>
          <w:szCs w:val="44"/>
        </w:rPr>
        <w:sym w:font="Wingdings" w:char="F096"/>
      </w:r>
      <w:r w:rsidRPr="00B61F82">
        <w:rPr>
          <w:rFonts w:cs="Times New Roman"/>
          <w:b/>
          <w:sz w:val="44"/>
          <w:szCs w:val="44"/>
        </w:rPr>
        <w:sym w:font="Wingdings" w:char="F026"/>
      </w:r>
      <w:r w:rsidRPr="00B61F82">
        <w:rPr>
          <w:rFonts w:cs="Times New Roman"/>
          <w:b/>
          <w:sz w:val="44"/>
          <w:szCs w:val="44"/>
        </w:rPr>
        <w:sym w:font="Wingdings" w:char="F097"/>
      </w:r>
      <w:r w:rsidRPr="00B61F82">
        <w:rPr>
          <w:rFonts w:cs="Times New Roman"/>
          <w:b/>
          <w:sz w:val="44"/>
          <w:szCs w:val="44"/>
        </w:rPr>
        <w:sym w:font="Wingdings" w:char="F099"/>
      </w:r>
      <w:r w:rsidRPr="00B61F82">
        <w:rPr>
          <w:rFonts w:cs="Times New Roman"/>
          <w:b/>
          <w:sz w:val="44"/>
          <w:szCs w:val="44"/>
        </w:rPr>
        <w:t>---------------</w:t>
      </w:r>
    </w:p>
    <w:p w:rsidR="00B61F82" w:rsidRPr="00B61F82" w:rsidRDefault="00B61F82" w:rsidP="00B61F82">
      <w:pPr>
        <w:spacing w:line="360" w:lineRule="auto"/>
        <w:jc w:val="center"/>
        <w:rPr>
          <w:rFonts w:cs="Times New Roman"/>
          <w:b/>
          <w:bCs/>
          <w:sz w:val="64"/>
          <w:szCs w:val="64"/>
          <w:u w:val="single"/>
        </w:rPr>
      </w:pPr>
      <w:r w:rsidRPr="00B61F82">
        <w:rPr>
          <w:rFonts w:cs="Times New Roman"/>
          <w:b/>
          <w:bCs/>
          <w:sz w:val="64"/>
          <w:szCs w:val="64"/>
          <w:u w:val="single"/>
        </w:rPr>
        <w:t>REPORT</w:t>
      </w:r>
    </w:p>
    <w:p w:rsidR="0059523A" w:rsidRDefault="00DD2188" w:rsidP="00DD2188">
      <w:pPr>
        <w:spacing w:line="360" w:lineRule="auto"/>
        <w:jc w:val="center"/>
        <w:rPr>
          <w:rFonts w:cs="Times New Roman"/>
          <w:b/>
          <w:bCs/>
          <w:color w:val="365F91" w:themeColor="accent1" w:themeShade="BF"/>
          <w:sz w:val="64"/>
          <w:szCs w:val="64"/>
        </w:rPr>
      </w:pPr>
      <w:r>
        <w:rPr>
          <w:rFonts w:cs="Times New Roman"/>
          <w:b/>
          <w:bCs/>
          <w:color w:val="365F91" w:themeColor="accent1" w:themeShade="BF"/>
          <w:sz w:val="64"/>
          <w:szCs w:val="64"/>
        </w:rPr>
        <w:t>ĐỒ ÁN SOCKET – 1</w:t>
      </w:r>
    </w:p>
    <w:p w:rsidR="00DD2188" w:rsidRPr="00DD2188" w:rsidRDefault="00DD2188" w:rsidP="00DD2188">
      <w:pPr>
        <w:spacing w:line="360" w:lineRule="auto"/>
        <w:jc w:val="center"/>
        <w:rPr>
          <w:rFonts w:cs="Times New Roman"/>
          <w:b/>
          <w:bCs/>
          <w:color w:val="365F91" w:themeColor="accent1" w:themeShade="BF"/>
          <w:sz w:val="64"/>
          <w:szCs w:val="64"/>
        </w:rPr>
      </w:pPr>
      <w:r>
        <w:rPr>
          <w:rFonts w:cs="Times New Roman"/>
          <w:b/>
          <w:bCs/>
          <w:color w:val="365F91" w:themeColor="accent1" w:themeShade="BF"/>
          <w:sz w:val="64"/>
          <w:szCs w:val="64"/>
        </w:rPr>
        <w:t>CHIẾC NÓN KÌ DIỆU</w:t>
      </w:r>
    </w:p>
    <w:p w:rsidR="00B61F82" w:rsidRPr="00B61F82" w:rsidRDefault="00B61F82" w:rsidP="00B61F82">
      <w:pPr>
        <w:spacing w:line="360" w:lineRule="auto"/>
        <w:jc w:val="right"/>
        <w:rPr>
          <w:rFonts w:cs="Times New Roman"/>
          <w:b/>
          <w:bCs/>
          <w:sz w:val="28"/>
          <w:szCs w:val="28"/>
          <w:u w:val="single"/>
        </w:rPr>
      </w:pPr>
    </w:p>
    <w:p w:rsidR="00B61F82" w:rsidRPr="00B61F82" w:rsidRDefault="00B61F82" w:rsidP="00B61F82">
      <w:pPr>
        <w:spacing w:line="360" w:lineRule="auto"/>
        <w:rPr>
          <w:rFonts w:cs="Times New Roman"/>
          <w:b/>
          <w:bCs/>
          <w:sz w:val="28"/>
          <w:szCs w:val="28"/>
          <w:u w:val="single"/>
        </w:rPr>
      </w:pPr>
    </w:p>
    <w:p w:rsidR="00B61F82" w:rsidRPr="00B61F82" w:rsidRDefault="00B61F82" w:rsidP="00B61F82">
      <w:pPr>
        <w:spacing w:line="360" w:lineRule="auto"/>
        <w:rPr>
          <w:rFonts w:cs="Times New Roman"/>
          <w:b/>
          <w:bCs/>
          <w:sz w:val="28"/>
          <w:szCs w:val="28"/>
          <w:u w:val="single"/>
        </w:rPr>
      </w:pPr>
    </w:p>
    <w:p w:rsidR="00B61F82" w:rsidRPr="00B61F82" w:rsidRDefault="00B61F82" w:rsidP="00B61F82">
      <w:pPr>
        <w:spacing w:line="360" w:lineRule="auto"/>
        <w:rPr>
          <w:rFonts w:cs="Times New Roman"/>
          <w:b/>
          <w:bCs/>
          <w:sz w:val="28"/>
          <w:szCs w:val="28"/>
          <w:u w:val="single"/>
        </w:rPr>
      </w:pPr>
    </w:p>
    <w:p w:rsidR="00B61F82" w:rsidRPr="00B61F82" w:rsidRDefault="00DD2188" w:rsidP="00B61F82">
      <w:pPr>
        <w:spacing w:line="360" w:lineRule="auto"/>
        <w:ind w:firstLine="420"/>
        <w:rPr>
          <w:rFonts w:cs="Times New Roman"/>
          <w:sz w:val="32"/>
          <w:szCs w:val="32"/>
        </w:rPr>
      </w:pPr>
      <w:r>
        <w:rPr>
          <w:rFonts w:cs="Times New Roman"/>
          <w:bCs/>
          <w:sz w:val="32"/>
          <w:szCs w:val="32"/>
        </w:rPr>
        <w:t xml:space="preserve">Group: </w:t>
      </w:r>
      <w:r w:rsidRPr="00DD2188">
        <w:rPr>
          <w:rFonts w:cs="Times New Roman"/>
          <w:b/>
          <w:bCs/>
          <w:sz w:val="32"/>
          <w:szCs w:val="32"/>
        </w:rPr>
        <w:t>1453033 - 1453057</w:t>
      </w:r>
    </w:p>
    <w:p w:rsidR="00B61F82" w:rsidRDefault="00DD2188" w:rsidP="00AB6B82">
      <w:pPr>
        <w:spacing w:line="360" w:lineRule="auto"/>
        <w:ind w:firstLine="42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Class: </w:t>
      </w:r>
      <w:r w:rsidRPr="00365467">
        <w:rPr>
          <w:rFonts w:cs="Times New Roman"/>
          <w:b/>
          <w:sz w:val="32"/>
          <w:szCs w:val="32"/>
        </w:rPr>
        <w:t>K14- CLC</w:t>
      </w:r>
    </w:p>
    <w:p w:rsidR="00DD2188" w:rsidRDefault="00DD2188" w:rsidP="00AB6B82">
      <w:pPr>
        <w:spacing w:line="360" w:lineRule="auto"/>
        <w:ind w:firstLine="420"/>
        <w:rPr>
          <w:rFonts w:cs="Times New Roman"/>
          <w:b/>
          <w:sz w:val="32"/>
          <w:szCs w:val="32"/>
        </w:rPr>
      </w:pPr>
    </w:p>
    <w:p w:rsidR="00FB09AE" w:rsidRPr="00B61F82" w:rsidRDefault="00FB09AE" w:rsidP="00AB6B82">
      <w:pPr>
        <w:spacing w:line="360" w:lineRule="auto"/>
        <w:ind w:firstLine="420"/>
        <w:rPr>
          <w:rFonts w:cs="Times New Roman"/>
          <w:b/>
          <w:sz w:val="32"/>
          <w:szCs w:val="32"/>
        </w:rPr>
      </w:pPr>
    </w:p>
    <w:p w:rsidR="00B61F82" w:rsidRPr="00B61F82" w:rsidRDefault="00DD2188" w:rsidP="00B61F82">
      <w:pPr>
        <w:spacing w:line="360" w:lineRule="auto"/>
        <w:ind w:left="-851" w:right="-518"/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sz w:val="32"/>
          <w:szCs w:val="32"/>
        </w:rPr>
        <w:t>April , 14</w:t>
      </w:r>
      <w:r w:rsidR="00B61F82" w:rsidRPr="00B61F82">
        <w:rPr>
          <w:rFonts w:cs="Times New Roman"/>
          <w:b/>
          <w:sz w:val="32"/>
          <w:szCs w:val="32"/>
          <w:vertAlign w:val="superscript"/>
        </w:rPr>
        <w:t>th</w:t>
      </w:r>
      <w:r w:rsidR="00C01E9F">
        <w:rPr>
          <w:rFonts w:cs="Times New Roman"/>
          <w:b/>
          <w:sz w:val="32"/>
          <w:szCs w:val="32"/>
        </w:rPr>
        <w:t>, 2016</w:t>
      </w:r>
    </w:p>
    <w:p w:rsidR="00DD2188" w:rsidRDefault="00B61F82" w:rsidP="00DD2188">
      <w:pPr>
        <w:spacing w:line="360" w:lineRule="auto"/>
        <w:ind w:left="-851" w:right="-660"/>
        <w:jc w:val="center"/>
        <w:rPr>
          <w:rFonts w:cs="Times New Roman"/>
          <w:b/>
          <w:sz w:val="32"/>
          <w:szCs w:val="32"/>
        </w:rPr>
      </w:pPr>
      <w:r w:rsidRPr="00B61F82">
        <w:rPr>
          <w:rFonts w:cs="Times New Roman"/>
          <w:b/>
          <w:sz w:val="32"/>
          <w:szCs w:val="32"/>
        </w:rPr>
        <w:t>---</w:t>
      </w:r>
      <w:r w:rsidRPr="00B61F82">
        <w:rPr>
          <w:rFonts w:cs="Times New Roman"/>
          <w:b/>
          <w:sz w:val="32"/>
          <w:szCs w:val="32"/>
        </w:rPr>
        <w:sym w:font="Wingdings" w:char="F097"/>
      </w:r>
      <w:r w:rsidRPr="00B61F82">
        <w:rPr>
          <w:rFonts w:cs="Times New Roman"/>
          <w:b/>
          <w:sz w:val="32"/>
          <w:szCs w:val="32"/>
        </w:rPr>
        <w:sym w:font="Wingdings" w:char="F026"/>
      </w:r>
      <w:r w:rsidRPr="00B61F82">
        <w:rPr>
          <w:rFonts w:cs="Times New Roman"/>
          <w:b/>
          <w:sz w:val="32"/>
          <w:szCs w:val="32"/>
        </w:rPr>
        <w:sym w:font="Wingdings" w:char="F096"/>
      </w:r>
      <w:r w:rsidRPr="00B61F82">
        <w:rPr>
          <w:rFonts w:cs="Times New Roman"/>
          <w:b/>
          <w:sz w:val="32"/>
          <w:szCs w:val="32"/>
        </w:rPr>
        <w:t>---</w:t>
      </w:r>
    </w:p>
    <w:p w:rsidR="00135613" w:rsidRDefault="00365467" w:rsidP="0059523A">
      <w:pPr>
        <w:pStyle w:val="Heading2"/>
      </w:pPr>
      <w:r>
        <w:lastRenderedPageBreak/>
        <w:t>Thông tin nhóm</w:t>
      </w:r>
    </w:p>
    <w:tbl>
      <w:tblPr>
        <w:tblStyle w:val="TableGrid"/>
        <w:tblW w:w="0" w:type="auto"/>
        <w:tblInd w:w="641" w:type="dxa"/>
        <w:tblLook w:val="04A0" w:firstRow="1" w:lastRow="0" w:firstColumn="1" w:lastColumn="0" w:noHBand="0" w:noVBand="1"/>
      </w:tblPr>
      <w:tblGrid>
        <w:gridCol w:w="1339"/>
        <w:gridCol w:w="2693"/>
        <w:gridCol w:w="6196"/>
      </w:tblGrid>
      <w:tr w:rsidR="00365467" w:rsidTr="00365467">
        <w:tc>
          <w:tcPr>
            <w:tcW w:w="1339" w:type="dxa"/>
          </w:tcPr>
          <w:p w:rsidR="00365467" w:rsidRDefault="00365467" w:rsidP="002608BD">
            <w:r>
              <w:t>1453033</w:t>
            </w:r>
          </w:p>
        </w:tc>
        <w:tc>
          <w:tcPr>
            <w:tcW w:w="2693" w:type="dxa"/>
          </w:tcPr>
          <w:p w:rsidR="00365467" w:rsidRDefault="00365467" w:rsidP="002608BD">
            <w:r>
              <w:t>Nguyễn Tiến Phúc</w:t>
            </w:r>
          </w:p>
        </w:tc>
        <w:tc>
          <w:tcPr>
            <w:tcW w:w="6196" w:type="dxa"/>
          </w:tcPr>
          <w:p w:rsidR="00365467" w:rsidRDefault="00365467" w:rsidP="002608BD">
            <w:r>
              <w:t>Code Server + Console Interface  ( 50%)</w:t>
            </w:r>
          </w:p>
        </w:tc>
      </w:tr>
      <w:tr w:rsidR="00365467" w:rsidTr="00365467">
        <w:tc>
          <w:tcPr>
            <w:tcW w:w="1339" w:type="dxa"/>
          </w:tcPr>
          <w:p w:rsidR="00365467" w:rsidRDefault="00365467" w:rsidP="002608BD">
            <w:r>
              <w:t>1453057</w:t>
            </w:r>
          </w:p>
        </w:tc>
        <w:tc>
          <w:tcPr>
            <w:tcW w:w="2693" w:type="dxa"/>
          </w:tcPr>
          <w:p w:rsidR="00365467" w:rsidRDefault="00365467" w:rsidP="002608BD">
            <w:r>
              <w:t>Nguyễn Trọng Tuyển</w:t>
            </w:r>
          </w:p>
        </w:tc>
        <w:tc>
          <w:tcPr>
            <w:tcW w:w="6196" w:type="dxa"/>
          </w:tcPr>
          <w:p w:rsidR="00365467" w:rsidRDefault="00365467" w:rsidP="002608BD">
            <w:r>
              <w:t>Code Client + Console Interface + Báo cáo (50% )</w:t>
            </w:r>
          </w:p>
        </w:tc>
      </w:tr>
    </w:tbl>
    <w:p w:rsidR="00365467" w:rsidRPr="000854B7" w:rsidRDefault="00365467" w:rsidP="00787600">
      <w:pPr>
        <w:ind w:left="641"/>
      </w:pPr>
    </w:p>
    <w:p w:rsidR="00242887" w:rsidRDefault="00460D5C" w:rsidP="00661C0A">
      <w:pPr>
        <w:pStyle w:val="Heading2"/>
      </w:pPr>
      <w:r>
        <w:t>Ngôn ngữ và môi trường sử dụng</w:t>
      </w:r>
    </w:p>
    <w:p w:rsidR="00460D5C" w:rsidRDefault="00460D5C" w:rsidP="004418A3">
      <w:pPr>
        <w:ind w:left="708"/>
      </w:pPr>
      <w:r>
        <w:t>Ngôn ngữ : C++</w:t>
      </w:r>
    </w:p>
    <w:p w:rsidR="004418A3" w:rsidRPr="00787600" w:rsidRDefault="00460D5C" w:rsidP="00460D5C">
      <w:pPr>
        <w:ind w:left="708"/>
      </w:pPr>
      <w:r>
        <w:t>Môi trường sử dụng : Visual Studio 2013</w:t>
      </w:r>
    </w:p>
    <w:p w:rsidR="00661C0A" w:rsidRDefault="00460D5C" w:rsidP="00661C0A">
      <w:pPr>
        <w:pStyle w:val="Heading2"/>
      </w:pPr>
      <w:r>
        <w:t>Sơ đồ hoạt động của Client và Server</w:t>
      </w:r>
    </w:p>
    <w:p w:rsidR="00460D5C" w:rsidRDefault="00DD61D6" w:rsidP="00460D5C">
      <w:pPr>
        <w:ind w:left="641"/>
      </w:pPr>
      <w:r>
        <w:rPr>
          <w:noProof/>
          <w:lang w:eastAsia="en-US"/>
        </w:rPr>
        <w:drawing>
          <wp:inline distT="0" distB="0" distL="0" distR="0">
            <wp:extent cx="6908165" cy="5054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er-Cli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165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2E" w:rsidRDefault="00514D2E" w:rsidP="00E21F7F"/>
    <w:p w:rsidR="00E21F7F" w:rsidRDefault="00E21F7F" w:rsidP="00E21F7F"/>
    <w:p w:rsidR="00E21F7F" w:rsidRDefault="00E21F7F" w:rsidP="00E21F7F"/>
    <w:p w:rsidR="00661C0A" w:rsidRDefault="00E21F7F" w:rsidP="00661C0A">
      <w:pPr>
        <w:pStyle w:val="Heading2"/>
      </w:pPr>
      <w:r>
        <w:t>Format của gói tin truyền giữa Server - Client</w:t>
      </w:r>
    </w:p>
    <w:p w:rsidR="00DD61D6" w:rsidRDefault="00DD61D6" w:rsidP="00DD61D6">
      <w:pPr>
        <w:ind w:left="641"/>
      </w:pPr>
      <w:r>
        <w:t xml:space="preserve">Struct </w:t>
      </w:r>
      <w:r w:rsidRPr="00DD61D6">
        <w:rPr>
          <w:b/>
        </w:rPr>
        <w:t>Data</w:t>
      </w:r>
      <w:r>
        <w:rPr>
          <w:b/>
        </w:rPr>
        <w:t>:</w:t>
      </w:r>
    </w:p>
    <w:p w:rsidR="00DD61D6" w:rsidRDefault="00DD61D6" w:rsidP="00DD61D6">
      <w:pPr>
        <w:pStyle w:val="ListParagraph"/>
        <w:numPr>
          <w:ilvl w:val="0"/>
          <w:numId w:val="41"/>
        </w:numPr>
      </w:pPr>
      <w:r w:rsidRPr="00DD61D6">
        <w:rPr>
          <w:b/>
        </w:rPr>
        <w:t>Char Mess</w:t>
      </w:r>
      <w:r>
        <w:t>: mảng 100 kí tự</w:t>
      </w:r>
      <w:r w:rsidR="0087790B">
        <w:t xml:space="preserve"> chứa nội dung</w:t>
      </w:r>
    </w:p>
    <w:p w:rsidR="00DD61D6" w:rsidRDefault="00DD61D6" w:rsidP="00DD61D6">
      <w:pPr>
        <w:pStyle w:val="ListParagraph"/>
        <w:numPr>
          <w:ilvl w:val="0"/>
          <w:numId w:val="41"/>
        </w:numPr>
      </w:pPr>
      <w:r w:rsidRPr="00DD61D6">
        <w:rPr>
          <w:b/>
        </w:rPr>
        <w:t>Char GuessKey</w:t>
      </w:r>
      <w:r>
        <w:t>: mảng 50 kí tự</w:t>
      </w:r>
      <w:r w:rsidR="0087790B">
        <w:t xml:space="preserve"> chứa kí tự đoán</w:t>
      </w:r>
    </w:p>
    <w:p w:rsidR="00DD61D6" w:rsidRDefault="00DD61D6" w:rsidP="00DD61D6">
      <w:pPr>
        <w:pStyle w:val="ListParagraph"/>
        <w:numPr>
          <w:ilvl w:val="0"/>
          <w:numId w:val="41"/>
        </w:numPr>
      </w:pPr>
      <w:r w:rsidRPr="00DD61D6">
        <w:rPr>
          <w:b/>
        </w:rPr>
        <w:t>Int Score</w:t>
      </w:r>
      <w:r>
        <w:t xml:space="preserve"> : số điểm</w:t>
      </w:r>
    </w:p>
    <w:p w:rsidR="00DD61D6" w:rsidRDefault="00DD61D6" w:rsidP="00DD61D6">
      <w:pPr>
        <w:pStyle w:val="ListParagraph"/>
        <w:numPr>
          <w:ilvl w:val="0"/>
          <w:numId w:val="41"/>
        </w:numPr>
      </w:pPr>
      <w:r w:rsidRPr="00DD61D6">
        <w:rPr>
          <w:b/>
        </w:rPr>
        <w:t>Char Hints</w:t>
      </w:r>
      <w:r>
        <w:t>: mảng 200 kí tự</w:t>
      </w:r>
      <w:r w:rsidR="0087790B">
        <w:t xml:space="preserve"> chứa gợi ý</w:t>
      </w:r>
    </w:p>
    <w:p w:rsidR="00894C14" w:rsidRDefault="00DD61D6" w:rsidP="00DD61D6">
      <w:pPr>
        <w:pStyle w:val="ListParagraph"/>
        <w:numPr>
          <w:ilvl w:val="0"/>
          <w:numId w:val="41"/>
        </w:numPr>
      </w:pPr>
      <w:r w:rsidRPr="00DD61D6">
        <w:rPr>
          <w:b/>
        </w:rPr>
        <w:t>Int nGuess</w:t>
      </w:r>
      <w:r>
        <w:t>: số lượt đoán còn lại</w:t>
      </w:r>
    </w:p>
    <w:p w:rsidR="004C67AF" w:rsidRPr="00787600" w:rsidRDefault="004C67AF" w:rsidP="00DD61D6">
      <w:pPr>
        <w:pStyle w:val="ListParagraph"/>
        <w:numPr>
          <w:ilvl w:val="0"/>
          <w:numId w:val="41"/>
        </w:numPr>
      </w:pPr>
      <w:r>
        <w:rPr>
          <w:b/>
        </w:rPr>
        <w:t>Int ID</w:t>
      </w:r>
    </w:p>
    <w:p w:rsidR="00661C0A" w:rsidRDefault="00D04D8D" w:rsidP="00661C0A">
      <w:pPr>
        <w:pStyle w:val="Heading2"/>
      </w:pPr>
      <w:r>
        <w:t>Mức độ hoàn thành bài tập</w:t>
      </w:r>
    </w:p>
    <w:p w:rsidR="004655B9" w:rsidRDefault="002D7E92" w:rsidP="00FF2B9D">
      <w:pPr>
        <w:ind w:left="641"/>
      </w:pPr>
      <w:r>
        <w:t>Đã hoàn thành các tiêu chí mà đề bài đưa ra</w:t>
      </w:r>
    </w:p>
    <w:p w:rsidR="00894C14" w:rsidRPr="00787600" w:rsidRDefault="00894C14" w:rsidP="00FF2B9D">
      <w:pPr>
        <w:ind w:left="641"/>
      </w:pPr>
    </w:p>
    <w:p w:rsidR="00FF2B9D" w:rsidRDefault="00D04D8D" w:rsidP="00DD61D6">
      <w:pPr>
        <w:pStyle w:val="Heading2"/>
      </w:pPr>
      <w:r>
        <w:t>Nguồn</w:t>
      </w:r>
    </w:p>
    <w:p w:rsidR="00DD61D6" w:rsidRDefault="00DD61D6" w:rsidP="00DD61D6">
      <w:pPr>
        <w:ind w:left="641"/>
      </w:pPr>
      <w:r>
        <w:t>Từ bài hướng dẫn của 2 thầy trợ giảng:</w:t>
      </w:r>
    </w:p>
    <w:p w:rsidR="0087790B" w:rsidRDefault="0087790B" w:rsidP="0087790B">
      <w:pPr>
        <w:pStyle w:val="ListParagraph"/>
        <w:numPr>
          <w:ilvl w:val="0"/>
          <w:numId w:val="42"/>
        </w:numPr>
      </w:pPr>
      <w:r>
        <w:t>Lê</w:t>
      </w:r>
      <w:r w:rsidR="00DD61D6">
        <w:t xml:space="preserve"> Viế</w:t>
      </w:r>
      <w:r>
        <w:t>t Long</w:t>
      </w:r>
    </w:p>
    <w:p w:rsidR="0087790B" w:rsidRPr="00DD61D6" w:rsidRDefault="0087790B" w:rsidP="0087790B">
      <w:pPr>
        <w:pStyle w:val="ListParagraph"/>
        <w:numPr>
          <w:ilvl w:val="0"/>
          <w:numId w:val="42"/>
        </w:numPr>
      </w:pPr>
      <w:r>
        <w:t>Nguyễn Thành Long</w:t>
      </w:r>
    </w:p>
    <w:p w:rsidR="00FF2B9D" w:rsidRDefault="00FF2B9D" w:rsidP="00E96F06">
      <w:pPr>
        <w:ind w:left="641"/>
      </w:pPr>
    </w:p>
    <w:p w:rsidR="00FF2B9D" w:rsidRDefault="00FF2B9D" w:rsidP="00E96F06">
      <w:pPr>
        <w:ind w:left="641"/>
      </w:pPr>
    </w:p>
    <w:p w:rsidR="00FF2B9D" w:rsidRDefault="00FF2B9D" w:rsidP="00E96F06">
      <w:pPr>
        <w:ind w:left="641"/>
      </w:pPr>
    </w:p>
    <w:p w:rsidR="002D7E92" w:rsidRDefault="002D7E92" w:rsidP="00E96F06">
      <w:pPr>
        <w:ind w:left="641"/>
      </w:pPr>
    </w:p>
    <w:p w:rsidR="002D7E92" w:rsidRDefault="002D7E92" w:rsidP="00E96F06">
      <w:pPr>
        <w:ind w:left="641"/>
      </w:pPr>
    </w:p>
    <w:p w:rsidR="002D7E92" w:rsidRDefault="002D7E92" w:rsidP="00E96F06">
      <w:pPr>
        <w:ind w:left="641"/>
      </w:pPr>
    </w:p>
    <w:p w:rsidR="002D7E92" w:rsidRDefault="002D7E92" w:rsidP="00E96F06">
      <w:pPr>
        <w:ind w:left="641"/>
      </w:pPr>
    </w:p>
    <w:p w:rsidR="002D7E92" w:rsidRDefault="002D7E92" w:rsidP="00E96F06">
      <w:pPr>
        <w:ind w:left="641"/>
      </w:pPr>
      <w:bookmarkStart w:id="0" w:name="_GoBack"/>
      <w:bookmarkEnd w:id="0"/>
    </w:p>
    <w:p w:rsidR="00FF2B9D" w:rsidRPr="00E96F06" w:rsidRDefault="00FF2B9D" w:rsidP="00894C14"/>
    <w:p w:rsidR="00AB6B82" w:rsidRPr="00B61F82" w:rsidRDefault="00C70827" w:rsidP="007A04C1">
      <w:pPr>
        <w:tabs>
          <w:tab w:val="left" w:pos="3965"/>
        </w:tabs>
        <w:spacing w:line="240" w:lineRule="auto"/>
        <w:jc w:val="center"/>
        <w:rPr>
          <w:rFonts w:cs="Times New Roman"/>
          <w:color w:val="365F91" w:themeColor="accent1" w:themeShade="BF"/>
          <w:sz w:val="56"/>
          <w:szCs w:val="56"/>
        </w:rPr>
      </w:pPr>
      <w:r w:rsidRPr="00B61F82">
        <w:rPr>
          <w:rFonts w:cs="Times New Roman"/>
          <w:color w:val="365F91" w:themeColor="accent1" w:themeShade="BF"/>
          <w:sz w:val="56"/>
          <w:szCs w:val="56"/>
        </w:rPr>
        <w:t>END</w:t>
      </w:r>
    </w:p>
    <w:sectPr w:rsidR="00AB6B82" w:rsidRPr="00B61F82" w:rsidSect="00B62F13">
      <w:headerReference w:type="default" r:id="rId10"/>
      <w:footerReference w:type="default" r:id="rId11"/>
      <w:pgSz w:w="12240" w:h="15840"/>
      <w:pgMar w:top="567" w:right="794" w:bottom="567" w:left="567" w:header="720" w:footer="720" w:gutter="0"/>
      <w:pgBorders w:display="firstPage" w:offsetFrom="page">
        <w:top w:val="thickThinSmallGap" w:sz="24" w:space="24" w:color="365F91" w:themeColor="accent1" w:themeShade="BF"/>
        <w:left w:val="thickThinSmallGap" w:sz="24" w:space="24" w:color="365F91" w:themeColor="accent1" w:themeShade="BF"/>
        <w:bottom w:val="thinThickSmallGap" w:sz="24" w:space="24" w:color="365F91" w:themeColor="accent1" w:themeShade="BF"/>
        <w:right w:val="thinThickSmallGap" w:sz="24" w:space="24" w:color="365F91" w:themeColor="accent1" w:themeShade="BF"/>
      </w:pgBorders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3CB" w:rsidRDefault="007913CB" w:rsidP="00246BD4">
      <w:pPr>
        <w:spacing w:after="0" w:line="240" w:lineRule="auto"/>
      </w:pPr>
      <w:r>
        <w:separator/>
      </w:r>
    </w:p>
  </w:endnote>
  <w:endnote w:type="continuationSeparator" w:id="0">
    <w:p w:rsidR="007913CB" w:rsidRDefault="007913CB" w:rsidP="00246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439"/>
      <w:gridCol w:w="5440"/>
    </w:tblGrid>
    <w:tr w:rsidR="00613A24" w:rsidTr="00E51896">
      <w:tc>
        <w:tcPr>
          <w:tcW w:w="2500" w:type="pct"/>
          <w:shd w:val="clear" w:color="auto" w:fill="244061" w:themeFill="accent1" w:themeFillShade="80"/>
          <w:vAlign w:val="center"/>
        </w:tcPr>
        <w:p w:rsidR="00613A24" w:rsidRDefault="00A25D3D" w:rsidP="004B03BC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ĐỒ ÁN SOCKET 1</w:t>
          </w:r>
        </w:p>
      </w:tc>
      <w:tc>
        <w:tcPr>
          <w:tcW w:w="2500" w:type="pct"/>
          <w:shd w:val="clear" w:color="auto" w:fill="244061" w:themeFill="accent1" w:themeFillShade="80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AA616ECBD2E148B4991CB325DA38647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613A24" w:rsidRDefault="00A25D3D" w:rsidP="004B03BC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1453033 - 1453057</w:t>
              </w:r>
            </w:p>
          </w:sdtContent>
        </w:sdt>
      </w:tc>
    </w:tr>
  </w:tbl>
  <w:p w:rsidR="00613A24" w:rsidRDefault="00613A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3CB" w:rsidRDefault="007913CB" w:rsidP="00246BD4">
      <w:pPr>
        <w:spacing w:after="0" w:line="240" w:lineRule="auto"/>
      </w:pPr>
      <w:r>
        <w:separator/>
      </w:r>
    </w:p>
  </w:footnote>
  <w:footnote w:type="continuationSeparator" w:id="0">
    <w:p w:rsidR="007913CB" w:rsidRDefault="007913CB" w:rsidP="00246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A24" w:rsidRDefault="00613A24">
    <w:pPr>
      <w:pStyle w:val="Header"/>
    </w:pPr>
    <w:r>
      <w:rPr>
        <w:caps/>
        <w:noProof/>
        <w:color w:val="808080" w:themeColor="background1" w:themeShade="80"/>
        <w:sz w:val="20"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biLevel thresh="75000"/>
                            </a:blip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A24" w:rsidRPr="00232E64" w:rsidRDefault="00613A2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32E6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32E6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instrText xml:space="preserve"> PAGE   \* MERGEFORMAT </w:instrText>
                            </w:r>
                            <w:r w:rsidRPr="00232E6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2D7E92"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3</w:t>
                            </w:r>
                            <w:r w:rsidRPr="00232E64"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EUDMIA&#10;AADcAAAADwAAAGRycy9kb3ducmV2LnhtbERPS2sCMRC+F/ofwhR6q1lblHU1ihQEvQg+Du1t2Iy7&#10;i5tJSLK6+uuNUOhtPr7nzBa9acWFfGgsKxgOMhDEpdUNVwqOh9VHDiJEZI2tZVJwowCL+evLDAtt&#10;r7yjyz5WIoVwKFBBHaMrpAxlTQbDwDrixJ2sNxgT9JXUHq8p3LTyM8vG0mDDqaFGR981led9ZxTc&#10;tw3ly+5ruHFd1uYe3ej3xyn1/tYvpyAi9fFf/Ode6zR/PIHnM+kC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0RQMwgAAANwAAAAPAAAAAAAAAAAAAAAAAJgCAABkcnMvZG93&#10;bnJldi54bWxQSwUGAAAAAAQABAD1AAAAhwMAAAAA&#10;" fillcolor="white [3212]" stroked="f" strokeweight="1.5pt">
                  <v:fill opacity="0"/>
                  <v:stroke endcap="round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QmmcUA&#10;AADcAAAADwAAAGRycy9kb3ducmV2LnhtbESPQUvDQBCF74L/YZmCF7EbF7ESuy1VEfQkie19yE6z&#10;odnZkF2b9N87B8HbDO/Ne9+st3Po1ZnG1EW2cL8sQBE30XXcWth/v989gUoZ2WEfmSxcKMF2c321&#10;xtLFiSs617lVEsKpRAs+56HUOjWeAqZlHIhFO8YxYJZ1bLUbcZLw0GtTFI86YMfS4HGgV0/Nqf4J&#10;Fg6GHy7G1C9f1eHT3FZ+d9q/TdbeLObdM6hMc/43/11/OMFfCb48Ix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tCaZxQAAANwAAAAPAAAAAAAAAAAAAAAAAJgCAABkcnMv&#10;ZG93bnJldi54bWxQSwUGAAAAAAQABAD1AAAAigMAAAAA&#10;" path="m,l1462822,r,1014481l638269,407899,,xe" fillcolor="#4f81bd [3204]" stroked="f" strokeweight="1.5pt">
                  <v:stroke endcap="round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9KlsIA&#10;AADcAAAADwAAAGRycy9kb3ducmV2LnhtbERP3WrCMBS+F3yHcITdzdQxttGZynTIdANB3QMcmtOm&#10;rDkpTbTx7Y0w8O58fL9nvoi2FWfqfeNYwWyagSAunW64VvB7XD++gfABWWPrmBRcyMOiGI/mmGs3&#10;8J7Oh1CLFMI+RwUmhC6X0peGLPqp64gTV7neYkiwr6XucUjhtpVPWfYiLTacGgx2tDJU/h1OVsFy&#10;t+XLBj/1V/yJZviu6Flvd0o9TOLHO4hAMdzF/+6NTvNfZ3B7Jl0g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z0qWwgAAANwAAAAPAAAAAAAAAAAAAAAAAJgCAABkcnMvZG93&#10;bnJldi54bWxQSwUGAAAAAAQABAD1AAAAhwMAAAAA&#10;" strokecolor="white [3212]" strokeweight="1.5pt">
                  <v:fill r:id="rId2" o:title="" recolor="t" rotate="t" type="frame"/>
                  <v:stroke endcap="round"/>
                  <v:imagedata grayscale="t" bilevel="t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613A24" w:rsidRPr="00232E64" w:rsidRDefault="00613A2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32E64">
                        <w:rPr>
                          <w:color w:val="FFFFFF" w:themeColor="background1"/>
                          <w:sz w:val="32"/>
                          <w:szCs w:val="32"/>
                        </w:rPr>
                        <w:fldChar w:fldCharType="begin"/>
                      </w:r>
                      <w:r w:rsidRPr="00232E64">
                        <w:rPr>
                          <w:color w:val="FFFFFF" w:themeColor="background1"/>
                          <w:sz w:val="32"/>
                          <w:szCs w:val="32"/>
                        </w:rPr>
                        <w:instrText xml:space="preserve"> PAGE   \* MERGEFORMAT </w:instrText>
                      </w:r>
                      <w:r w:rsidRPr="00232E64">
                        <w:rPr>
                          <w:color w:val="FFFFFF" w:themeColor="background1"/>
                          <w:sz w:val="32"/>
                          <w:szCs w:val="32"/>
                        </w:rPr>
                        <w:fldChar w:fldCharType="separate"/>
                      </w:r>
                      <w:r w:rsidR="002D7E92">
                        <w:rPr>
                          <w:noProof/>
                          <w:color w:val="FFFFFF" w:themeColor="background1"/>
                          <w:sz w:val="32"/>
                          <w:szCs w:val="32"/>
                        </w:rPr>
                        <w:t>3</w:t>
                      </w:r>
                      <w:r w:rsidRPr="00232E64">
                        <w:rPr>
                          <w:noProof/>
                          <w:color w:val="FFFFFF" w:themeColor="background1"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5pt;height:10.5pt" o:bullet="t">
        <v:imagedata r:id="rId1" o:title="mso2023"/>
      </v:shape>
    </w:pict>
  </w:numPicBullet>
  <w:abstractNum w:abstractNumId="0">
    <w:nsid w:val="092052F5"/>
    <w:multiLevelType w:val="hybridMultilevel"/>
    <w:tmpl w:val="ABBE39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C57207B"/>
    <w:multiLevelType w:val="hybridMultilevel"/>
    <w:tmpl w:val="A782B594"/>
    <w:lvl w:ilvl="0" w:tplc="EB4C63F4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5D1897"/>
    <w:multiLevelType w:val="hybridMultilevel"/>
    <w:tmpl w:val="20D2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42888"/>
    <w:multiLevelType w:val="hybridMultilevel"/>
    <w:tmpl w:val="B406DBB4"/>
    <w:lvl w:ilvl="0" w:tplc="DC36C6A2">
      <w:numFmt w:val="bullet"/>
      <w:lvlText w:val=""/>
      <w:lvlJc w:val="left"/>
      <w:pPr>
        <w:ind w:left="1069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6142EEA"/>
    <w:multiLevelType w:val="hybridMultilevel"/>
    <w:tmpl w:val="0050599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92B488D"/>
    <w:multiLevelType w:val="hybridMultilevel"/>
    <w:tmpl w:val="0B00717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20C44560"/>
    <w:multiLevelType w:val="hybridMultilevel"/>
    <w:tmpl w:val="5E0A04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249177B1"/>
    <w:multiLevelType w:val="hybridMultilevel"/>
    <w:tmpl w:val="4C3ABBA0"/>
    <w:lvl w:ilvl="0" w:tplc="04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8">
    <w:nsid w:val="27DC6D4C"/>
    <w:multiLevelType w:val="hybridMultilevel"/>
    <w:tmpl w:val="BC3032D0"/>
    <w:lvl w:ilvl="0" w:tplc="3B5460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0C02E8"/>
    <w:multiLevelType w:val="hybridMultilevel"/>
    <w:tmpl w:val="485EA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053673"/>
    <w:multiLevelType w:val="hybridMultilevel"/>
    <w:tmpl w:val="2966A26C"/>
    <w:lvl w:ilvl="0" w:tplc="BE88F580">
      <w:numFmt w:val="bullet"/>
      <w:lvlText w:val=""/>
      <w:lvlJc w:val="left"/>
      <w:pPr>
        <w:ind w:left="1069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5955AD3"/>
    <w:multiLevelType w:val="multilevel"/>
    <w:tmpl w:val="2F8A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604A37"/>
    <w:multiLevelType w:val="hybridMultilevel"/>
    <w:tmpl w:val="CBF291D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B0B5D6B"/>
    <w:multiLevelType w:val="hybridMultilevel"/>
    <w:tmpl w:val="19D66F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0787466"/>
    <w:multiLevelType w:val="hybridMultilevel"/>
    <w:tmpl w:val="5E264D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0B47AA8"/>
    <w:multiLevelType w:val="hybridMultilevel"/>
    <w:tmpl w:val="89AE79DC"/>
    <w:lvl w:ilvl="0" w:tplc="58A6632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63A43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AFAAD9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3D214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EA475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E8C25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0426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3A014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27492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419F1FA0"/>
    <w:multiLevelType w:val="hybridMultilevel"/>
    <w:tmpl w:val="ABB6D3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9EF13DE"/>
    <w:multiLevelType w:val="multilevel"/>
    <w:tmpl w:val="B470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9F75447"/>
    <w:multiLevelType w:val="hybridMultilevel"/>
    <w:tmpl w:val="D332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917E38"/>
    <w:multiLevelType w:val="hybridMultilevel"/>
    <w:tmpl w:val="FCA03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B71D85"/>
    <w:multiLevelType w:val="hybridMultilevel"/>
    <w:tmpl w:val="5E0A41C0"/>
    <w:lvl w:ilvl="0" w:tplc="7B4ED12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FF4DF7"/>
    <w:multiLevelType w:val="hybridMultilevel"/>
    <w:tmpl w:val="94667A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8BB4B50"/>
    <w:multiLevelType w:val="hybridMultilevel"/>
    <w:tmpl w:val="DF6A879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5AFA6D5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5F994963"/>
    <w:multiLevelType w:val="hybridMultilevel"/>
    <w:tmpl w:val="4030F12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3E3530F"/>
    <w:multiLevelType w:val="hybridMultilevel"/>
    <w:tmpl w:val="4F641A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709175D"/>
    <w:multiLevelType w:val="hybridMultilevel"/>
    <w:tmpl w:val="02FE1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7765E5B"/>
    <w:multiLevelType w:val="hybridMultilevel"/>
    <w:tmpl w:val="38764E9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69610D00"/>
    <w:multiLevelType w:val="hybridMultilevel"/>
    <w:tmpl w:val="2D2A179C"/>
    <w:lvl w:ilvl="0" w:tplc="36E425A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A6C774D"/>
    <w:multiLevelType w:val="hybridMultilevel"/>
    <w:tmpl w:val="0E3A459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C721C38"/>
    <w:multiLevelType w:val="hybridMultilevel"/>
    <w:tmpl w:val="6CB6EE10"/>
    <w:lvl w:ilvl="0" w:tplc="04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31">
    <w:nsid w:val="6DBE6E8D"/>
    <w:multiLevelType w:val="multilevel"/>
    <w:tmpl w:val="E996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01A62CC"/>
    <w:multiLevelType w:val="hybridMultilevel"/>
    <w:tmpl w:val="EA6E0C3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3">
    <w:nsid w:val="71E123AA"/>
    <w:multiLevelType w:val="hybridMultilevel"/>
    <w:tmpl w:val="E58265F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7291723C"/>
    <w:multiLevelType w:val="hybridMultilevel"/>
    <w:tmpl w:val="8454FBB4"/>
    <w:lvl w:ilvl="0" w:tplc="DB365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328C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AC75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920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94D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008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26D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E07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A46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751D1BEF"/>
    <w:multiLevelType w:val="multilevel"/>
    <w:tmpl w:val="86FA9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7AD67ED"/>
    <w:multiLevelType w:val="hybridMultilevel"/>
    <w:tmpl w:val="9A8A06D8"/>
    <w:lvl w:ilvl="0" w:tplc="04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37">
    <w:nsid w:val="7D0A2EA8"/>
    <w:multiLevelType w:val="hybridMultilevel"/>
    <w:tmpl w:val="267A5E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27"/>
  </w:num>
  <w:num w:numId="4">
    <w:abstractNumId w:val="33"/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9"/>
  </w:num>
  <w:num w:numId="10">
    <w:abstractNumId w:val="29"/>
  </w:num>
  <w:num w:numId="11">
    <w:abstractNumId w:val="3"/>
  </w:num>
  <w:num w:numId="12">
    <w:abstractNumId w:val="10"/>
  </w:num>
  <w:num w:numId="13">
    <w:abstractNumId w:val="35"/>
  </w:num>
  <w:num w:numId="14">
    <w:abstractNumId w:val="5"/>
  </w:num>
  <w:num w:numId="15">
    <w:abstractNumId w:val="17"/>
  </w:num>
  <w:num w:numId="16">
    <w:abstractNumId w:val="32"/>
  </w:num>
  <w:num w:numId="17">
    <w:abstractNumId w:val="20"/>
  </w:num>
  <w:num w:numId="18">
    <w:abstractNumId w:val="25"/>
  </w:num>
  <w:num w:numId="19">
    <w:abstractNumId w:val="16"/>
  </w:num>
  <w:num w:numId="20">
    <w:abstractNumId w:val="13"/>
  </w:num>
  <w:num w:numId="21">
    <w:abstractNumId w:val="24"/>
  </w:num>
  <w:num w:numId="22">
    <w:abstractNumId w:val="22"/>
  </w:num>
  <w:num w:numId="23">
    <w:abstractNumId w:val="34"/>
  </w:num>
  <w:num w:numId="24">
    <w:abstractNumId w:val="23"/>
  </w:num>
  <w:num w:numId="25">
    <w:abstractNumId w:val="9"/>
  </w:num>
  <w:num w:numId="26">
    <w:abstractNumId w:val="12"/>
  </w:num>
  <w:num w:numId="27">
    <w:abstractNumId w:val="4"/>
  </w:num>
  <w:num w:numId="28">
    <w:abstractNumId w:val="0"/>
  </w:num>
  <w:num w:numId="29">
    <w:abstractNumId w:val="21"/>
  </w:num>
  <w:num w:numId="30">
    <w:abstractNumId w:val="28"/>
  </w:num>
  <w:num w:numId="31">
    <w:abstractNumId w:val="11"/>
  </w:num>
  <w:num w:numId="32">
    <w:abstractNumId w:val="31"/>
  </w:num>
  <w:num w:numId="33">
    <w:abstractNumId w:val="6"/>
  </w:num>
  <w:num w:numId="34">
    <w:abstractNumId w:val="37"/>
  </w:num>
  <w:num w:numId="35">
    <w:abstractNumId w:val="14"/>
  </w:num>
  <w:num w:numId="36">
    <w:abstractNumId w:val="26"/>
  </w:num>
  <w:num w:numId="37">
    <w:abstractNumId w:val="18"/>
  </w:num>
  <w:num w:numId="38">
    <w:abstractNumId w:val="2"/>
  </w:num>
  <w:num w:numId="39">
    <w:abstractNumId w:val="15"/>
  </w:num>
  <w:num w:numId="40">
    <w:abstractNumId w:val="7"/>
  </w:num>
  <w:num w:numId="41">
    <w:abstractNumId w:val="30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34"/>
    <w:rsid w:val="00031C44"/>
    <w:rsid w:val="00047B4F"/>
    <w:rsid w:val="00054872"/>
    <w:rsid w:val="00071C82"/>
    <w:rsid w:val="000854B7"/>
    <w:rsid w:val="000A4A08"/>
    <w:rsid w:val="000F49C8"/>
    <w:rsid w:val="00135613"/>
    <w:rsid w:val="001471E3"/>
    <w:rsid w:val="001674E8"/>
    <w:rsid w:val="00170550"/>
    <w:rsid w:val="001912DA"/>
    <w:rsid w:val="001A72BD"/>
    <w:rsid w:val="001B24EB"/>
    <w:rsid w:val="001E52B8"/>
    <w:rsid w:val="001F7D9F"/>
    <w:rsid w:val="0020533E"/>
    <w:rsid w:val="00216CC7"/>
    <w:rsid w:val="00221DC2"/>
    <w:rsid w:val="00232E64"/>
    <w:rsid w:val="00242887"/>
    <w:rsid w:val="00246BD4"/>
    <w:rsid w:val="0026065E"/>
    <w:rsid w:val="002608BD"/>
    <w:rsid w:val="002623E7"/>
    <w:rsid w:val="00264489"/>
    <w:rsid w:val="002673E9"/>
    <w:rsid w:val="00267968"/>
    <w:rsid w:val="002A5FD0"/>
    <w:rsid w:val="002C1CBC"/>
    <w:rsid w:val="002D7E92"/>
    <w:rsid w:val="00320EB2"/>
    <w:rsid w:val="00323199"/>
    <w:rsid w:val="00336517"/>
    <w:rsid w:val="003454AF"/>
    <w:rsid w:val="00365467"/>
    <w:rsid w:val="003841AE"/>
    <w:rsid w:val="003E2632"/>
    <w:rsid w:val="00430896"/>
    <w:rsid w:val="00433FC3"/>
    <w:rsid w:val="00435CFD"/>
    <w:rsid w:val="004418A3"/>
    <w:rsid w:val="00441FC5"/>
    <w:rsid w:val="004530EC"/>
    <w:rsid w:val="00460D5C"/>
    <w:rsid w:val="004655B9"/>
    <w:rsid w:val="00465CBF"/>
    <w:rsid w:val="00467024"/>
    <w:rsid w:val="00471147"/>
    <w:rsid w:val="0048778D"/>
    <w:rsid w:val="004B03BC"/>
    <w:rsid w:val="004B4B4B"/>
    <w:rsid w:val="004B56C3"/>
    <w:rsid w:val="004C67AF"/>
    <w:rsid w:val="004D4B15"/>
    <w:rsid w:val="004E562F"/>
    <w:rsid w:val="00514D2E"/>
    <w:rsid w:val="00515002"/>
    <w:rsid w:val="005222DF"/>
    <w:rsid w:val="00533810"/>
    <w:rsid w:val="005506DD"/>
    <w:rsid w:val="005519C0"/>
    <w:rsid w:val="00583BD7"/>
    <w:rsid w:val="0059523A"/>
    <w:rsid w:val="00596BC7"/>
    <w:rsid w:val="005F2366"/>
    <w:rsid w:val="005F75A5"/>
    <w:rsid w:val="00613A24"/>
    <w:rsid w:val="006167C3"/>
    <w:rsid w:val="00651761"/>
    <w:rsid w:val="00652174"/>
    <w:rsid w:val="00660482"/>
    <w:rsid w:val="00661C0A"/>
    <w:rsid w:val="0066343E"/>
    <w:rsid w:val="006674BA"/>
    <w:rsid w:val="00672345"/>
    <w:rsid w:val="00677910"/>
    <w:rsid w:val="006A2E9F"/>
    <w:rsid w:val="006F0A4F"/>
    <w:rsid w:val="006F7965"/>
    <w:rsid w:val="00721649"/>
    <w:rsid w:val="00722834"/>
    <w:rsid w:val="007340DD"/>
    <w:rsid w:val="007350AC"/>
    <w:rsid w:val="00751E4F"/>
    <w:rsid w:val="00787600"/>
    <w:rsid w:val="007913CB"/>
    <w:rsid w:val="00794C86"/>
    <w:rsid w:val="007A04C1"/>
    <w:rsid w:val="007A23B3"/>
    <w:rsid w:val="007B5B08"/>
    <w:rsid w:val="007C6C8E"/>
    <w:rsid w:val="007C7262"/>
    <w:rsid w:val="008120F1"/>
    <w:rsid w:val="008276D0"/>
    <w:rsid w:val="00831776"/>
    <w:rsid w:val="00846258"/>
    <w:rsid w:val="0087790B"/>
    <w:rsid w:val="00881E25"/>
    <w:rsid w:val="00894C14"/>
    <w:rsid w:val="008B5B6E"/>
    <w:rsid w:val="008C41BB"/>
    <w:rsid w:val="008C7CF2"/>
    <w:rsid w:val="009156D9"/>
    <w:rsid w:val="00932FB6"/>
    <w:rsid w:val="00957BE7"/>
    <w:rsid w:val="009600CB"/>
    <w:rsid w:val="0097041B"/>
    <w:rsid w:val="00976EA3"/>
    <w:rsid w:val="0099297A"/>
    <w:rsid w:val="009A0F8E"/>
    <w:rsid w:val="009A363C"/>
    <w:rsid w:val="009B0102"/>
    <w:rsid w:val="009D44A5"/>
    <w:rsid w:val="009D7AEC"/>
    <w:rsid w:val="00A0165B"/>
    <w:rsid w:val="00A1196F"/>
    <w:rsid w:val="00A14A61"/>
    <w:rsid w:val="00A25986"/>
    <w:rsid w:val="00A25D3D"/>
    <w:rsid w:val="00A34347"/>
    <w:rsid w:val="00A5441E"/>
    <w:rsid w:val="00A971A6"/>
    <w:rsid w:val="00AB6B82"/>
    <w:rsid w:val="00AD206A"/>
    <w:rsid w:val="00AD5E4B"/>
    <w:rsid w:val="00AD7973"/>
    <w:rsid w:val="00AE666B"/>
    <w:rsid w:val="00B00E3E"/>
    <w:rsid w:val="00B61F82"/>
    <w:rsid w:val="00B62F13"/>
    <w:rsid w:val="00B63974"/>
    <w:rsid w:val="00B856B3"/>
    <w:rsid w:val="00B96840"/>
    <w:rsid w:val="00BA5CB3"/>
    <w:rsid w:val="00BA652D"/>
    <w:rsid w:val="00BB05EE"/>
    <w:rsid w:val="00BC4E7C"/>
    <w:rsid w:val="00BD074A"/>
    <w:rsid w:val="00BD7A7B"/>
    <w:rsid w:val="00BE5F6D"/>
    <w:rsid w:val="00BF0F87"/>
    <w:rsid w:val="00C01E9F"/>
    <w:rsid w:val="00C1705D"/>
    <w:rsid w:val="00C30844"/>
    <w:rsid w:val="00C61B5F"/>
    <w:rsid w:val="00C70827"/>
    <w:rsid w:val="00C93FF0"/>
    <w:rsid w:val="00CA359A"/>
    <w:rsid w:val="00CE0D0D"/>
    <w:rsid w:val="00CE2BCF"/>
    <w:rsid w:val="00D01567"/>
    <w:rsid w:val="00D04D8D"/>
    <w:rsid w:val="00D47B32"/>
    <w:rsid w:val="00D660F1"/>
    <w:rsid w:val="00D713B2"/>
    <w:rsid w:val="00D94A9B"/>
    <w:rsid w:val="00DB3BF3"/>
    <w:rsid w:val="00DC73CD"/>
    <w:rsid w:val="00DD2188"/>
    <w:rsid w:val="00DD61D6"/>
    <w:rsid w:val="00DE0A2C"/>
    <w:rsid w:val="00DE76A2"/>
    <w:rsid w:val="00DF4366"/>
    <w:rsid w:val="00E21F7F"/>
    <w:rsid w:val="00E51161"/>
    <w:rsid w:val="00E51896"/>
    <w:rsid w:val="00E71B27"/>
    <w:rsid w:val="00E84EF5"/>
    <w:rsid w:val="00E96F06"/>
    <w:rsid w:val="00EA3CC7"/>
    <w:rsid w:val="00EA5D54"/>
    <w:rsid w:val="00EB1CE3"/>
    <w:rsid w:val="00EC0C68"/>
    <w:rsid w:val="00EC6277"/>
    <w:rsid w:val="00EE1268"/>
    <w:rsid w:val="00EF60AF"/>
    <w:rsid w:val="00EF717C"/>
    <w:rsid w:val="00F129D7"/>
    <w:rsid w:val="00F5093D"/>
    <w:rsid w:val="00F54025"/>
    <w:rsid w:val="00F937C4"/>
    <w:rsid w:val="00F939F8"/>
    <w:rsid w:val="00FB09AE"/>
    <w:rsid w:val="00FC3D48"/>
    <w:rsid w:val="00FE4A1A"/>
    <w:rsid w:val="00FF21C3"/>
    <w:rsid w:val="00FF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7ECF851-CE7D-4A74-B282-BF62CA58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3B3"/>
    <w:pPr>
      <w:spacing w:after="240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FD0"/>
    <w:pPr>
      <w:keepNext/>
      <w:keepLines/>
      <w:numPr>
        <w:numId w:val="1"/>
      </w:numPr>
      <w:pBdr>
        <w:bottom w:val="single" w:sz="4" w:space="1" w:color="4F81BD" w:themeColor="accent1"/>
      </w:pBdr>
      <w:shd w:val="clear" w:color="auto" w:fill="95B3D7" w:themeFill="accent1" w:themeFillTint="99"/>
      <w:spacing w:before="400" w:after="40" w:line="240" w:lineRule="auto"/>
      <w:outlineLvl w:val="0"/>
    </w:pPr>
    <w:rPr>
      <w:rFonts w:eastAsiaTheme="majorEastAsia" w:cstheme="majorBidi"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9AE"/>
    <w:pPr>
      <w:keepNext/>
      <w:keepLines/>
      <w:numPr>
        <w:numId w:val="5"/>
      </w:numPr>
      <w:pBdr>
        <w:bottom w:val="single" w:sz="4" w:space="1" w:color="548DD4" w:themeColor="text2" w:themeTint="99"/>
      </w:pBdr>
      <w:spacing w:before="160" w:after="0" w:line="240" w:lineRule="auto"/>
      <w:ind w:left="641" w:hanging="357"/>
      <w:outlineLvl w:val="1"/>
    </w:pPr>
    <w:rPr>
      <w:rFonts w:eastAsiaTheme="majorEastAsia" w:cstheme="majorBidi"/>
      <w:color w:val="17365D" w:themeColor="text2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002"/>
    <w:pPr>
      <w:spacing w:after="0" w:line="240" w:lineRule="auto"/>
      <w:contextualSpacing/>
    </w:pPr>
    <w:rPr>
      <w:rFonts w:eastAsiaTheme="majorEastAsia" w:cstheme="majorBidi"/>
      <w:color w:val="365F91" w:themeColor="accent1" w:themeShade="BF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515002"/>
    <w:rPr>
      <w:rFonts w:ascii="Times New Roman" w:eastAsiaTheme="majorEastAsia" w:hAnsi="Times New Roman" w:cstheme="majorBidi"/>
      <w:color w:val="365F91" w:themeColor="accent1" w:themeShade="BF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3B3"/>
    <w:pPr>
      <w:numPr>
        <w:ilvl w:val="1"/>
      </w:numPr>
      <w:pBdr>
        <w:top w:val="single" w:sz="12" w:space="1" w:color="1F497D" w:themeColor="text2"/>
        <w:left w:val="single" w:sz="12" w:space="4" w:color="1F497D" w:themeColor="text2"/>
        <w:bottom w:val="single" w:sz="12" w:space="1" w:color="1F497D" w:themeColor="text2"/>
        <w:right w:val="single" w:sz="12" w:space="4" w:color="1F497D" w:themeColor="text2"/>
      </w:pBdr>
      <w:shd w:val="clear" w:color="auto" w:fill="C6D9F1" w:themeFill="text2" w:themeFillTint="33"/>
      <w:spacing w:line="240" w:lineRule="auto"/>
    </w:pPr>
    <w:rPr>
      <w:rFonts w:eastAsiaTheme="majorEastAsia" w:cstheme="majorBidi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3B3"/>
    <w:rPr>
      <w:rFonts w:ascii="Times New Roman" w:eastAsiaTheme="majorEastAsia" w:hAnsi="Times New Roman" w:cstheme="majorBidi"/>
      <w:sz w:val="26"/>
      <w:szCs w:val="28"/>
      <w:shd w:val="clear" w:color="auto" w:fill="C6D9F1" w:themeFill="text2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2A5FD0"/>
    <w:rPr>
      <w:rFonts w:ascii="Times New Roman" w:eastAsiaTheme="majorEastAsia" w:hAnsi="Times New Roman" w:cstheme="majorBidi"/>
      <w:color w:val="1F497D" w:themeColor="text2"/>
      <w:sz w:val="32"/>
      <w:szCs w:val="32"/>
      <w:shd w:val="clear" w:color="auto" w:fill="95B3D7" w:themeFill="accent1" w:themeFillTint="99"/>
    </w:rPr>
  </w:style>
  <w:style w:type="character" w:customStyle="1" w:styleId="Heading2Char">
    <w:name w:val="Heading 2 Char"/>
    <w:basedOn w:val="DefaultParagraphFont"/>
    <w:link w:val="Heading2"/>
    <w:uiPriority w:val="9"/>
    <w:rsid w:val="00FB09AE"/>
    <w:rPr>
      <w:rFonts w:ascii="Times New Roman" w:eastAsiaTheme="majorEastAsia" w:hAnsi="Times New Roman" w:cstheme="majorBidi"/>
      <w:color w:val="17365D" w:themeColor="text2" w:themeShade="BF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sid w:val="007A23B3"/>
    <w:rPr>
      <w:rFonts w:ascii="Times New Roman" w:hAnsi="Times New Roman"/>
      <w:i/>
      <w:iCs/>
      <w:color w:val="000000" w:themeColor="text1"/>
      <w:sz w:val="26"/>
      <w:bdr w:val="single" w:sz="12" w:space="0" w:color="1F497D" w:themeColor="text2"/>
      <w:shd w:val="clear" w:color="auto" w:fill="BFBFBF" w:themeFill="background1" w:themeFillShade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D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46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D4"/>
    <w:rPr>
      <w:rFonts w:ascii="Times New Roman" w:hAnsi="Times New Roman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4B03BC"/>
    <w:pPr>
      <w:shd w:val="clear" w:color="auto" w:fill="17365D" w:themeFill="text2" w:themeFillShade="BF"/>
      <w:tabs>
        <w:tab w:val="left" w:pos="660"/>
        <w:tab w:val="right" w:leader="dot" w:pos="967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03BC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4B03BC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435CFD"/>
    <w:pPr>
      <w:spacing w:after="0"/>
    </w:pPr>
  </w:style>
  <w:style w:type="paragraph" w:styleId="NormalWeb">
    <w:name w:val="Normal (Web)"/>
    <w:basedOn w:val="Normal"/>
    <w:uiPriority w:val="99"/>
    <w:unhideWhenUsed/>
    <w:rsid w:val="0066343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66343E"/>
  </w:style>
  <w:style w:type="character" w:customStyle="1" w:styleId="math">
    <w:name w:val="math"/>
    <w:basedOn w:val="DefaultParagraphFont"/>
    <w:rsid w:val="0066343E"/>
  </w:style>
  <w:style w:type="character" w:styleId="HTMLTypewriter">
    <w:name w:val="HTML Typewriter"/>
    <w:basedOn w:val="DefaultParagraphFont"/>
    <w:uiPriority w:val="99"/>
    <w:semiHidden/>
    <w:unhideWhenUsed/>
    <w:rsid w:val="00AD79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3B3"/>
    <w:rPr>
      <w:rFonts w:ascii="Courier New" w:eastAsia="Times New Roman" w:hAnsi="Courier New" w:cs="Courier New"/>
      <w:lang w:eastAsia="en-US"/>
    </w:rPr>
  </w:style>
  <w:style w:type="table" w:styleId="TableGrid">
    <w:name w:val="Table Grid"/>
    <w:basedOn w:val="TableNormal"/>
    <w:uiPriority w:val="39"/>
    <w:rsid w:val="004308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F129D7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DefaultParagraphFont"/>
    <w:rsid w:val="00EB1CE3"/>
  </w:style>
  <w:style w:type="character" w:customStyle="1" w:styleId="br0">
    <w:name w:val="br0"/>
    <w:basedOn w:val="DefaultParagraphFont"/>
    <w:rsid w:val="00EB1CE3"/>
  </w:style>
  <w:style w:type="character" w:customStyle="1" w:styleId="kw1">
    <w:name w:val="kw1"/>
    <w:basedOn w:val="DefaultParagraphFont"/>
    <w:rsid w:val="00EB1CE3"/>
  </w:style>
  <w:style w:type="character" w:customStyle="1" w:styleId="sy0">
    <w:name w:val="sy0"/>
    <w:basedOn w:val="DefaultParagraphFont"/>
    <w:rsid w:val="00EB1CE3"/>
  </w:style>
  <w:style w:type="character" w:customStyle="1" w:styleId="nu0">
    <w:name w:val="nu0"/>
    <w:basedOn w:val="DefaultParagraphFont"/>
    <w:rsid w:val="00EB1CE3"/>
  </w:style>
  <w:style w:type="character" w:customStyle="1" w:styleId="kw2">
    <w:name w:val="kw2"/>
    <w:basedOn w:val="DefaultParagraphFont"/>
    <w:rsid w:val="000F4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9399">
          <w:blockQuote w:val="1"/>
          <w:marLeft w:val="450"/>
          <w:marRight w:val="4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777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66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6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369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4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7238">
          <w:blockQuote w:val="1"/>
          <w:marLeft w:val="450"/>
          <w:marRight w:val="4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1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614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97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51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4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395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3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624729">
          <w:blockQuote w:val="1"/>
          <w:marLeft w:val="450"/>
          <w:marRight w:val="4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6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84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45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87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35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78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4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6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06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5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41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07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50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5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61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76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5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30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7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60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17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Face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616ECBD2E148B4991CB325DA386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63509-7328-4437-9FE4-B2B6E9A5B69E}"/>
      </w:docPartPr>
      <w:docPartBody>
        <w:p w:rsidR="00F05121" w:rsidRDefault="007D41A5" w:rsidP="007D41A5">
          <w:pPr>
            <w:pStyle w:val="AA616ECBD2E148B4991CB325DA386472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A5"/>
    <w:rsid w:val="00054BA9"/>
    <w:rsid w:val="001D55D7"/>
    <w:rsid w:val="00215513"/>
    <w:rsid w:val="00471952"/>
    <w:rsid w:val="004730F8"/>
    <w:rsid w:val="00494F38"/>
    <w:rsid w:val="004C1BE2"/>
    <w:rsid w:val="00502BCC"/>
    <w:rsid w:val="0052746E"/>
    <w:rsid w:val="005539C8"/>
    <w:rsid w:val="005904B4"/>
    <w:rsid w:val="005C31E7"/>
    <w:rsid w:val="00600189"/>
    <w:rsid w:val="006B0897"/>
    <w:rsid w:val="007B0971"/>
    <w:rsid w:val="007C2E06"/>
    <w:rsid w:val="007D41A5"/>
    <w:rsid w:val="00834E37"/>
    <w:rsid w:val="008B261E"/>
    <w:rsid w:val="00912188"/>
    <w:rsid w:val="00B664AA"/>
    <w:rsid w:val="00CA2766"/>
    <w:rsid w:val="00CD20CC"/>
    <w:rsid w:val="00DC3B95"/>
    <w:rsid w:val="00DD2995"/>
    <w:rsid w:val="00E247F8"/>
    <w:rsid w:val="00F05121"/>
    <w:rsid w:val="00F2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964433BFE5487AAD4B07131FCEBA81">
    <w:name w:val="69964433BFE5487AAD4B07131FCEBA81"/>
    <w:rsid w:val="007D41A5"/>
  </w:style>
  <w:style w:type="paragraph" w:customStyle="1" w:styleId="AA616ECBD2E148B4991CB325DA386472">
    <w:name w:val="AA616ECBD2E148B4991CB325DA386472"/>
    <w:rsid w:val="007D41A5"/>
  </w:style>
  <w:style w:type="paragraph" w:customStyle="1" w:styleId="5A49A7FAD5EC429BB4A09A66B8CCF9B6">
    <w:name w:val="5A49A7FAD5EC429BB4A09A66B8CCF9B6"/>
    <w:rsid w:val="007D41A5"/>
  </w:style>
  <w:style w:type="paragraph" w:customStyle="1" w:styleId="5372EC3068FA424DB3F4BDB7E48552DC">
    <w:name w:val="5372EC3068FA424DB3F4BDB7E48552DC"/>
    <w:rsid w:val="007D41A5"/>
  </w:style>
  <w:style w:type="paragraph" w:customStyle="1" w:styleId="09C0AA73C5244AE484644A6486A3BF24">
    <w:name w:val="09C0AA73C5244AE484644A6486A3BF24"/>
    <w:rsid w:val="005904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Face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B5E5FE-0426-46FC-9E6F-D6E8F2B94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916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1453033 - 1453057</dc:creator>
  <cp:keywords/>
  <cp:lastModifiedBy>User</cp:lastModifiedBy>
  <cp:revision>25</cp:revision>
  <cp:lastPrinted>2015-03-26T05:18:00Z</cp:lastPrinted>
  <dcterms:created xsi:type="dcterms:W3CDTF">2015-12-25T03:51:00Z</dcterms:created>
  <dcterms:modified xsi:type="dcterms:W3CDTF">2016-04-14T14:22:00Z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